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聊一聊，《推背图》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前几天，算是第一次在群里聊到《推背图》，大家都挺感兴趣，于是岱岱想，写一篇文章吧，来简要聊一聊扑朔迷离、玄妙莫测的《推背图》。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762500" cy="31718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一、推背图的介绍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相传，《推背图》是唐太宗李世民为推算大唐国运，下令当时两位最著名的道士，李淳风和袁天罡编写的一本预言奇书。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书中通过易学、天文、诗词、谜语、图画等形式，隐秘地预言了自唐朝以后的历代王朝更替、帝王将相等重大历史事件。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至于推背图的详细介绍，岱岱想，应该可以略过了，毕竟网上传的已经是铺天盖地、神乎其神，还未知晓推背图大名的瓜友，可先跳出文章，百度下推背图的来龙去脉。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二、推背图为何难解？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推背图是预言书，其之所以难解，主要因这两大原因。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1、书中字谜卦象，太过隐秘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西方科学对于预言有着一个精僻的论断，即：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越是精确的预言，表达的方式就越是模糊含混。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论断在推背图里表现的淋漓尽致，《推背图》里，无一字一句一图一画不源于周易，而周易本就是玄妙莫测的，每一个卦都有一个卦名，加上一个图鉴，一个谶曰，一个颂曰，如字谜，如暗语，复杂难懂，晦涩难辩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如金圣叹批注的推背图版本里，就有这样一句诗：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“一木会支二八月”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句诗被金圣叹解出来了，他认为，“一木会支”是“木”加上“会”字，是一个秦桧的“桧”，“二八月”里分别是“二月”和“八月”。阴历二月是春季的一半，阴历八月是秋季的一半，“春”、“秋”各一半，合起来就是一个“秦”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所以，“一木会支二八月”，就暗含了“秦桧”二字。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字谜绝妙是绝妙，不过拆解实在是太难了，而且更令人无语的是，一句诗或一段谶，都可能有不止一种的拆解答案，如“一木会支二八月”，也可以拆解成“木、支”的枝，这就导致了看推背图的人，更加无所适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2、推背图有很多版本，原版未明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是的，如果说这本预言书只是让我们猜字谜或者解周易，那我们也迟早能完全解透，但是，十分无语的是，李淳风袁天罡的原版《推背图》是失传的，我们看到看到的各版推背图皆不能证明其是正版。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正是因为推背图很精准，能准确预言改朝换代之事，所以历代统治者很怕有心者利用谁将取而代之的预言，来左右舆论，为推翻王朝做舆论准备，如陈胜的“大楚兴、陈胜王”、“莫道石人一只眼，挑动黄河天下反”，这类例子不胜枚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所以预测越精准的预言书，越带有强烈的政治属性，就越是被帝王所封禁篡改。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推背图这种书，在古代是禁书，李世民拿到李淳风和袁天罡的《推背图》后，肯定是收入大内秘不示人，如同后世清廷的做法，所以整个唐代，我们都没有看到多少推背图的身影。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推背图之所以在五代时期盛行，是因为五代乱世，军阀混战，需要钱粮，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唐朝的皇陵纷纷被军阀发掘，推背图由此才重见天日，并盛行于民间。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五代乱世，民心思定，有志之人思建功立业，因推背图之预言效应，民间十分盛行推背图，甚至故意取推背图上的名，希望能家中出真命天子。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宋代岳飞的孙子岳珂，曾在他的著述中明确提到，当时他看过的推背图上，有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开口张弓之谶言</w:t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，民间皆信，以至于人人皆以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“弘”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字来给小孩取名，妄想上应天意。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岳珂记载，《推背图》曾有“开口张弓”的谶语：此帝出身在冀州，开口张弓左右边。自然穆穆乾坤大，敢将火镜照心悬。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五代十国之际，这句谶语流传甚广，南唐中主，也就是李煜的父亲李璟，为了应验这一谶语，就给长子起名叫李弘冀。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更厉害的是，吴越王钱元瓘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给自己的14个孩子起名都带“弘”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，也想着应验这一谶语（钱弘僎、钱弘儇、钱弘侑、钱弘侒、钱弘僔、钱弘佐、钱弘偡、钱弘俶、钱弘亿、钱弘仪、钱弘偓、钱弘仰、钱弘信）。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最后，五代的人们才发现，“开口张弓”，好像指的是赵弘殷，也就是北宋开国皇帝宋太祖赵匡胤与继位者宋太宗赵光义的父亲，赵弘殷。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后来，宋太祖平定天下，深感不安，就下令封禁《推背图》，但《推背图》已经在民间流传了上百年，藏本无数，单凭一纸禁令禁之不绝，于是，宋太祖曰：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“不必多禁，正当混之耳。”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宋朝官方组织人手，将推背图中64象打乱，再删改个别文字，廷总共发行了100多个版本的《推背图》，真真假假，杂糅其中，让人摸不清先后次序，真假难辨，以至于旧本原版的《推背图》反而被湮灭了。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而且，随着时代的推移和王朝的更替，后人不断的推出他们编造的《推背图》，越来越鱼目混珠。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而千年之后，我们现在看到的推背图，主要是这6个版本：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1、彩绘明抄本，台湾中央研究院藏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2、明钞本（该版本没有插图），台湾中央图书馆藏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3、明钞本。芝加哥大学藏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4、清初潘氏八喜楼钞本，台湾中央图书棺藏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5、清末石印本。芝加哥大学藏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6、金批本（据称八国联军之乱时，由清宫流出，1916年公开发行）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综合来说，经过这么多年各界的考证辩伪，基本都认为这6个版本中，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金圣叹批注的版本，是可信度最高的版本，同时也是流传最广的一个版本。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这是历史记载的金批本的历史轨迹：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清乾隆编书，下达征书令，山西郑某交出了珍藏多年的60象版《推背图》，此书为明末清初人金圣叹批注原本（简称金批本），被清宫收藏。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后来英法联军进北京，抢劫并火烧圆明园，该书被一英国士兵劫去，远渡重洋到了英国。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在英国经商的李信卿先生，以十二颗大珠宝换得金批本，将其带回国内。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1916年，国内出版社正式出版金批本《推背图》。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而金批本背后，有两个不为人所知的故事。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近代的孙中山，昔年客居英国伦敦时，曾于友人处，看过那本金圣叹手批的《推背图》，推背图对孙中山日后的革命，产生了很大影响。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金圣叹是当时公认的天才，天才到什么地步呢？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天才到他批注《推背图》的时候，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年仅15岁。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是的，如今千万人所瞩目的金版推背图，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是一个年仅15岁的小屁孩批注的……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三、金圣叹批注版本的漏洞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虽然金批本推背图，是各界认为可信度最高的版本，各界人士对之趋之若鹜，都想着能破解这一天书，从而参透世界未来命运。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然而，我们依然能发现金批本推背图中存在不少漏洞，解读该版本推背图来预测未来的可能性极低。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一叶落而知天下秋：敦煌版推背图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最早出现“推背图”记载的地方，是在敦煌。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据敦煌学界的考古发现，成书于大唐天授元年，公元690年的敦煌经卷《大云经疏》（数据库编号S6502）有一引子：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按《推背啚》曰：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“大蓄八月，圣明运翔止戈昌，女主立正起唐唐，佞人去朝龙来防，化清四海，整齐八方。”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这是是迄今发现的《推背图》的最早记录。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这一记录，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距离李淳风袁天罡的正版《推背图》成书时，最多相距50年，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而且显而易见的是，这是武则天为自己登位所造的神话舆论，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而武则天是完全可以接触到大内秘藏的原版推背图的人。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虽然武则天可能篡改了其中一些词句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，由此来证明自己女主登基的合法性，但原版在手的武则天，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不需要像后世之人那样凭空编造，只需要照着原版，在其基础上加上一些暗合自己的词句。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因此，敦煌经所引的这段推背图内容，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可信度极高，还原度极高。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然而，当我们拿这段内容和6个版本的推背图，进行大数据的一一比较时，我们会惊讶的发现，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各版本的《推背图》中，均未出现《大云经疏》所引之内容。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甚至连稍微相似一点的内容，都没有。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这意味着什么？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这意味着，如今传世的各版本《推背图》，都离李淳风袁天罡版本甚远。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这意味着，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如今传世的各版本《推背图》，都得打一个大大的问号……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四、金批本推背图真的部分，和假的部分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从敦煌出土所引的内容比较，我们能一叶落而知天下秋，心里明白，各个版本的推背图都是有错误的。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区别就是，有的版本错的多，有的版本错的少。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有的版本还能少许的保留正版的一些卦象。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是的，毕竟，历史上推背图的版本，何止几百，推背图从五代开始名扬天下，每到朝代末期，社会动荡，人心思乱，就会出现各式各样的推背图，来宣扬什么真龙天子。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而一到王朝更替完毕，也有各种版本的推背图出来，宣扬新开的开国皇帝是如何的上应天书，受命于天。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历史上推背图的版本，何止几百，之所以最后大浪淘沙只剩下这寥寥几版，很简单。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推背图是预言未来的，伪造的推背图再多，只要他是假的，他的预言就不可能正确，而只要他的预言不正确，被历史否定，那么就属于自动证伪，很快就会失掉民间的支持，也就会很快消失掉。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因此，越随着历史的推移，各种伪造的推背图越来越多，同时，被历史事实淘汰的推背图也越来越多。只有那些能经得起时间考验，经得起广大群众的考验的版本，才能历经百年而流传下来，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同时，受命伪造推背图的文人手里，肯定有不止一个版本的推背图，在历史现实的自动证伪机制下，他们要伪造的越来越鱼目混珠，就必然会将那些真正的卦象混杂到他们的伪造版本中，因此，我们现在看到的推背图，实际上是“杂交”的推背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是的，一个版本的推背图有60卦，其中也许有一些卦是契合李淳风袁天罡版本的卦象，而另外一些卦则完全是文人的臆造，是谓：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“杂交”。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一本书中，有的地方是真的，有的地方是假的，这就太考验我们的辨别能力了。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就金圣叹版本的推背图，岱岱也只能确定那几个卦是真是假。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首先，能在宋太祖鱼目混珠之前存在的卦，肯定是真的卦，能在当时就对未来预言准确的卦，肯定是真的卦。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比如金批本的第15卦，岱岱可以肯定，它是原版中的卦。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第15卦是讲五代的终结，里面有这样一句：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“天有日月，地有山川”，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这一句暗藏着统一天下之人的名字。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于是我们看到，成立南唐小朝廷的徐知诰，李昪，带了一个日。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而李昪不仅自己改名带日，还给后代都相好了带日的名字。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李昪的儿子，取名叫李璟，带日。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李璟的儿子，取名叫李煜，也带日。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是的，我们伟大的婉约派词人李煜，之所以名字里带着一个“日”字，就是因为推背图里说带“日”的人是天命天子。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不仅南唐这样，后蜀的孟知祥也如此，他给儿子起名为孟昶，也带“日”，而且他们的国家地处四川，正应了那句话“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天有日月，地有山川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然并卵，这两个为了上应推背图的朝廷，都被宋朝灭了。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卦岱岱可以确定是李淳风袁天罡原版的卦，因为那时候是五代末期，宋太祖还没有大混推背图，推背图离原版很近，而且不管是南唐还是后蜀的统治者，都十分刻意地取名带日，说明以他们的一国之尊的地位，都认可那一卦的权威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再加上，最后扫平群雄统一天下的赵匡胤，其实字元朗，这个“朗”字已经暗合了“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天有日月”。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所以，岱岱可以肯定，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金批本里的第15卦，是李淳风袁天罡的原版之卦。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后面的第16卦、22卦、27卦，岱岱认为，它是后人伪造的卦象。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岱岱为何如此认为？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因为，在金批本推背中，有一个规律，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凡是属于开国之卦的，都必然会在卦象中给出国祚气数。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只有北宋南宋开国和明朝开国的卦象，没有给出。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如唐朝是第二卦：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1638300"/>
            <wp:effectExtent l="0" t="0" r="0" b="0"/>
            <wp:docPr id="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“一果一仁， 即新即故”、“二九先成实”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 “一盘果子即李实也，其数二十一，自唐高祖至昭宣凡二十一主。二九者指唐祚二百八十九年。”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指出大唐国祚21君，气数289年。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如五代是第14卦：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金木水火土已终，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十三童子五王公。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英明重见太平日，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五十叁参运不通。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指出五代共53年，共有八姓十叁主。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如元朝第25卦，更直接，一幅图：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1743075"/>
            <wp:effectExtent l="0" t="0" r="0" b="9525"/>
            <wp:docPr id="3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元代凡十主。斧铁也，柄木也，斧柄十段即隐十主之意。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指出元代国祚是10个君王。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清朝33卦：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1809750"/>
            <wp:effectExtent l="0" t="0" r="0" b="0"/>
            <wp:docPr id="2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主客不分 地支无子  藩离多撤去 稚子半可哀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“地支无子”，地支共12个，这里喻指12。皇太极1636年改国号为清，清朝承传他皇位的共10帝，加上实质创始人太祖努尔哈赤，为12帝。“地支无子”，没有第一个，喻第一帝努尔哈赤不是清朝皇帝。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图中的一舟插八旗载10人从东北而来，喻指满清八旗自东北入关，大清自顺治帝开始统治中原，共有10位皇帝。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“稚子半可哀”：满清入关后的10帝中，有一半即位时是不到十岁的“稚子”——顺治，康熙，同治，光绪，宣统，都是幼儿即位。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所以说，金批本中，从唐、五代、元、清，历代开国之卦中，都先期的给出该朝的国祚气数。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这样才是预言书的本色嘛。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而唯独北宋开国的16卦没有，南宋开国的22卦没有，大明开国的27卦没有，两宋和大明都是在王朝灭亡的时候，才给出了自己的国祚气数。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如21卦的靖康之变，“卜世叁六又南行”，点出北宋共九帝，而后宋室南迁，建立南宋。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如24卦的南宋崖山之败，“二九四八“，两个指北宋九帝，南宋九主。“四八”：40乘8为320，指南北两宋，国运历经320年(960～1279年）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如32卦的闯王灭明，“八九数尽 日月无光，”在南京的朱元璋加上北京的皇帝，再加上南京的这个弘光帝，加起来正好是8+9=17，17帝。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可以说，只有北宋、南宋、大明的建国之卦是没有给出国祚气数的，而他们的国祚气数都是在亡国之卦上才给出。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亡国了，才告诉读者这国祚气数多少多少，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这已经不是预言了，而是“事后诸葛亮”，更不合推背图自己设定的规制。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而16卦、22卦和27卦，之所以没有如期给出两宋明朝的国祚气数，很可能的原因是，这些卦都是两宋时人和明朝时人自行创作，用来歌功颂德，鱼目混珠的。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一是因为是当时之人的创作，所以其人无法准确预言国祚气数。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二是因为是当时之人的创作，限于国法和皇权淫威，他们只能在卦象中歌功颂德，不敢预言他们朝代何时将灭亡。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宋代人预言宋朝多少年多少年终结，还将其写在书上，这是死罪的，比如，你现在敢在网上发那样的帖子吗？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所以，岱岱判断，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16卦、22卦和27卦，都是当时之人之伪造的，几可乱真之卦。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写了这么多，心里对推背图的分析估计，还没写尽。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金批本推背图中，还有哪些卦是以假乱真之卦？哪些卦是真正的来源于原版推背的卦？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“双羽四足”的那一卦，又指的是谁？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“来自田间第一人”，真的玄之又玄？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我们所处的时代，和即将面临的未来，到底能否用《推背图》来解释预测？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真正的李淳风袁天罡原版《推背图》，是否湮灭于历史洪流，不可能再重见天日？？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还是我们可能能找到真正的原版的《推背图》，一窥其奥秘？？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下一篇文章，继续探秘。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这真是应了推背图那句诗：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172200" cy="1632585"/>
            <wp:effectExtent l="0" t="0" r="0" b="5715"/>
            <wp:docPr id="4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BDF6C"/>
    <w:multiLevelType w:val="singleLevel"/>
    <w:tmpl w:val="946BD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94959"/>
    <w:rsid w:val="54E949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2018-08-22T08:45:00Z</dcterms:created>
  <dc:creator>岱岱</dc:creator>
  <cp:lastModifiedBy>岱岱</cp:lastModifiedBy>
  <dcterms:modified xsi:type="dcterms:W3CDTF">2018-08-22T08:52:51Z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