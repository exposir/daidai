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87441" w14:textId="77777777" w:rsidR="005B4762" w:rsidRDefault="0017713A">
      <w:pPr>
        <w:pStyle w:val="1"/>
        <w:jc w:val="center"/>
        <w:rPr>
          <w:rFonts w:hint="default"/>
        </w:rPr>
      </w:pPr>
      <w:r>
        <w:t>闲话九州（陕西、湖北篇）</w:t>
      </w:r>
    </w:p>
    <w:p w14:paraId="69609217" w14:textId="77777777" w:rsidR="005B4762" w:rsidRDefault="005B4762"/>
    <w:p w14:paraId="38D16A33" w14:textId="77777777" w:rsidR="005B4762" w:rsidRDefault="0017713A">
      <w:pPr>
        <w:pStyle w:val="1"/>
        <w:widowControl/>
        <w:spacing w:beforeAutospacing="0" w:afterAutospacing="0"/>
        <w:rPr>
          <w:rFonts w:ascii="Helvetica" w:eastAsia="Helvetica" w:hAnsi="Helvetica" w:cs="Helvetica" w:hint="default"/>
          <w:color w:val="000000"/>
          <w:sz w:val="24"/>
          <w:szCs w:val="24"/>
        </w:rPr>
      </w:pPr>
      <w:r>
        <w:rPr>
          <w:rFonts w:ascii="Helvetica" w:eastAsia="Helvetica" w:hAnsi="Helvetica" w:cs="Helvetica" w:hint="default"/>
          <w:color w:val="000000"/>
          <w:sz w:val="24"/>
          <w:szCs w:val="24"/>
        </w:rPr>
        <w:t> </w:t>
      </w:r>
    </w:p>
    <w:p w14:paraId="54E40B4E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最近陕西高新和秦岭别墅的事件，大家应该都知道了，这个沉睡于西陲之地的省份，貌似有了地震的前兆。</w:t>
      </w:r>
    </w:p>
    <w:p w14:paraId="4B9294F0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 </w:t>
      </w:r>
    </w:p>
    <w:p w14:paraId="5168A0B7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而之所以写陕西和湖北一起写，也是因为两个省份之间很很高的相似度和可比性，放在一起，我们能更多一些全局性思考。</w:t>
      </w:r>
    </w:p>
    <w:p w14:paraId="35EA6B0A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 </w:t>
      </w:r>
    </w:p>
    <w:p w14:paraId="7D19414F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4CEB7C5E" w14:textId="77777777" w:rsidR="005B4762" w:rsidRDefault="0017713A">
      <w:pPr>
        <w:widowControl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pict w14:anchorId="5D7AD0A7">
          <v:rect id="_x0000_i1025" style="width:6in;height:1.5pt" o:hralign="center" o:hrstd="t" o:hrnoshade="t" o:hr="t" fillcolor="black" stroked="f"/>
        </w:pict>
      </w:r>
    </w:p>
    <w:p w14:paraId="010F07FB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38B1D5E4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19675E07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首先，我们先分清陕西和湖北的异同。</w:t>
      </w:r>
    </w:p>
    <w:p w14:paraId="2D8EFB73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 </w:t>
      </w:r>
    </w:p>
    <w:p w14:paraId="61513A80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相同的是，两者都是中西部省份，深处内陆，而身处内陆的地区，其官吏干部一般都难脱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保守固化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之陋习，当地少新产业，干部少新思维。</w:t>
      </w:r>
    </w:p>
    <w:p w14:paraId="043E2489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5F0C3BB0" w14:textId="77777777" w:rsidR="005B4762" w:rsidRDefault="0017713A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noProof/>
          <w:color w:val="000000"/>
          <w:sz w:val="27"/>
          <w:szCs w:val="27"/>
        </w:rPr>
        <w:drawing>
          <wp:inline distT="0" distB="0" distL="114300" distR="114300" wp14:anchorId="4BA3900D" wp14:editId="5CDA2673">
            <wp:extent cx="2270760" cy="3143885"/>
            <wp:effectExtent l="0" t="0" r="15240" b="1841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5AB74F" w14:textId="77777777" w:rsidR="005B4762" w:rsidRDefault="005B4762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7A3752DF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lastRenderedPageBreak/>
        <w:t>如有一次中央领导到陕西视察，省里一二把手当面汇报的重点，是近几年陕西发展的龙头产业，如三宝双喜，</w:t>
      </w:r>
      <w:r>
        <w:rPr>
          <w:rFonts w:ascii="Helvetica" w:eastAsia="Helvetica" w:hAnsi="Helvetica" w:cs="Helvetica"/>
          <w:color w:val="000000"/>
          <w:sz w:val="27"/>
          <w:szCs w:val="27"/>
        </w:rPr>
        <w:t>505</w:t>
      </w:r>
      <w:r>
        <w:rPr>
          <w:rFonts w:ascii="Helvetica" w:eastAsia="Helvetica" w:hAnsi="Helvetica" w:cs="Helvetica"/>
          <w:color w:val="000000"/>
          <w:sz w:val="27"/>
          <w:szCs w:val="27"/>
        </w:rPr>
        <w:t>神功元气袋等（都是陕西生产的男性滋阴壮阳的产品），领导很是无语啊，他在别地方听的产业汇报，都是高大上的信息产业和制造业，</w:t>
      </w:r>
      <w:r>
        <w:rPr>
          <w:rStyle w:val="a4"/>
          <w:rFonts w:ascii="Helvetica" w:eastAsia="Helvetica" w:hAnsi="Helvetica" w:cs="Helvetica"/>
          <w:color w:val="000000"/>
          <w:sz w:val="27"/>
          <w:szCs w:val="27"/>
        </w:rPr>
        <w:t>来陕西听到的却是满耳的</w:t>
      </w:r>
      <w:r>
        <w:rPr>
          <w:rStyle w:val="a4"/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Style w:val="a4"/>
          <w:rFonts w:ascii="Helvetica" w:eastAsia="Helvetica" w:hAnsi="Helvetica" w:cs="Helvetica"/>
          <w:color w:val="000000"/>
          <w:sz w:val="27"/>
          <w:szCs w:val="27"/>
        </w:rPr>
        <w:t>生殖器官</w:t>
      </w:r>
      <w:r>
        <w:rPr>
          <w:rStyle w:val="a4"/>
          <w:rFonts w:ascii="Helvetica" w:eastAsia="Helvetica" w:hAnsi="Helvetica" w:cs="Helvetica"/>
          <w:color w:val="000000"/>
          <w:sz w:val="27"/>
          <w:szCs w:val="27"/>
        </w:rPr>
        <w:t>”……</w:t>
      </w:r>
    </w:p>
    <w:p w14:paraId="37733AE9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5AA7C6E6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中央领导看着一脸自得自满的陕西省一二把手，说了那句经典的话：</w:t>
      </w:r>
    </w:p>
    <w:p w14:paraId="71863F9E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464376FA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你们陕西这几年，就搞了个球！</w:t>
      </w:r>
    </w:p>
    <w:p w14:paraId="253821EC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 </w:t>
      </w:r>
    </w:p>
    <w:p w14:paraId="757A310D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还有湖北官场，如武汉低效的城建效率众所周知，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“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曾经解放大道循礼门要进行地下通道改造这么小的一个工程，就硬是扯皮拉筋花了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2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年多时间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，这样懒政怠政的情况，直到拆迁狂魔满城挖主政后才得到改善。</w:t>
      </w:r>
    </w:p>
    <w:p w14:paraId="6BB8A326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2557EA82" w14:textId="77777777" w:rsidR="005B4762" w:rsidRDefault="0017713A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noProof/>
          <w:color w:val="000000"/>
          <w:sz w:val="27"/>
          <w:szCs w:val="27"/>
        </w:rPr>
        <w:drawing>
          <wp:inline distT="0" distB="0" distL="114300" distR="114300" wp14:anchorId="380200EA" wp14:editId="3FE9E381">
            <wp:extent cx="2552700" cy="1666875"/>
            <wp:effectExtent l="0" t="0" r="0" b="9525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CC40E3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EE21F22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另外两省经济都不是多好，陕西在国民心中长期有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少边穷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的印象，而湖北武汉，堂堂的一省之省会，更是被戏称为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“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中国最大的城乡结合部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”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。</w:t>
      </w:r>
    </w:p>
    <w:p w14:paraId="13D10697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 </w:t>
      </w:r>
    </w:p>
    <w:p w14:paraId="54F67AEA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陕西和湖北，都是有历史欠账的省份，都是要加劲追赶的省份。</w:t>
      </w:r>
    </w:p>
    <w:p w14:paraId="0ED6355B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4AC9AF70" w14:textId="77777777" w:rsidR="005B4762" w:rsidRDefault="0017713A">
      <w:pPr>
        <w:widowControl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pict w14:anchorId="0AC9A52E">
          <v:rect id="_x0000_i1026" style="width:6in;height:1.5pt" o:hralign="center" o:hrstd="t" o:hrnoshade="t" o:hr="t" fillcolor="black" stroked="f"/>
        </w:pict>
      </w:r>
    </w:p>
    <w:p w14:paraId="365C2B30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 </w:t>
      </w:r>
    </w:p>
    <w:p w14:paraId="08F19F91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lastRenderedPageBreak/>
        <w:t>湖北陕西，除了官场风气和经济欠发达类似，还有一个相同点很多人注意不到。</w:t>
      </w:r>
    </w:p>
    <w:p w14:paraId="388329F6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1AED8342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就是省委和市委的关系。</w:t>
      </w:r>
    </w:p>
    <w:p w14:paraId="24D139FE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9AA95E6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我们都知道钱穆那句话</w:t>
      </w:r>
      <w:r>
        <w:rPr>
          <w:rFonts w:ascii="Helvetica" w:eastAsia="Helvetica" w:hAnsi="Helvetica" w:cs="Helvetica"/>
          <w:color w:val="000000"/>
          <w:sz w:val="27"/>
          <w:szCs w:val="27"/>
        </w:rPr>
        <w:t>——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“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中央与地方的关系是贯穿中国两千年政治的主线之一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”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，</w:t>
      </w:r>
      <w:r>
        <w:rPr>
          <w:rFonts w:ascii="Helvetica" w:eastAsia="Helvetica" w:hAnsi="Helvetica" w:cs="Helvetica"/>
          <w:color w:val="000000"/>
          <w:sz w:val="27"/>
          <w:szCs w:val="27"/>
        </w:rPr>
        <w:t>嗯，这句话岱岱已经给吃瓜群众重复了</w:t>
      </w:r>
      <w:r>
        <w:rPr>
          <w:rFonts w:ascii="Helvetica" w:eastAsia="Helvetica" w:hAnsi="Helvetica" w:cs="Helvetica"/>
          <w:color w:val="000000"/>
          <w:sz w:val="27"/>
          <w:szCs w:val="27"/>
        </w:rPr>
        <w:t>N+1</w:t>
      </w:r>
      <w:r>
        <w:rPr>
          <w:rFonts w:ascii="Helvetica" w:eastAsia="Helvetica" w:hAnsi="Helvetica" w:cs="Helvetica"/>
          <w:color w:val="000000"/>
          <w:sz w:val="27"/>
          <w:szCs w:val="27"/>
        </w:rPr>
        <w:t>次了，大家肯定都听腻了，对央地关系肯定心里有数。</w:t>
      </w:r>
    </w:p>
    <w:p w14:paraId="70455D1D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30120318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但是，陕西湖北和他们各自的省会，这样另一种意义上的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央地关系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，大家也许比较陌生。</w:t>
      </w:r>
    </w:p>
    <w:p w14:paraId="3E0D7660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258325BB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是的，陕西、湖北类似中央，省会西安、武汉类似地方，央地关系有困局，陕西和西安、湖北和武汉也有类似的困局。</w:t>
      </w:r>
    </w:p>
    <w:p w14:paraId="334B3D24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68756F7C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我们来看一组数据。</w:t>
      </w:r>
    </w:p>
    <w:p w14:paraId="7C42C6FA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28D86A58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2017</w:t>
      </w:r>
      <w:r>
        <w:rPr>
          <w:rFonts w:ascii="Helvetica" w:eastAsia="Helvetica" w:hAnsi="Helvetica" w:cs="Helvetica"/>
          <w:color w:val="000000"/>
          <w:sz w:val="27"/>
          <w:szCs w:val="27"/>
        </w:rPr>
        <w:t>年，西安人口</w:t>
      </w:r>
      <w:r>
        <w:rPr>
          <w:rFonts w:ascii="Helvetica" w:eastAsia="Helvetica" w:hAnsi="Helvetica" w:cs="Helvetica"/>
          <w:color w:val="000000"/>
          <w:sz w:val="27"/>
          <w:szCs w:val="27"/>
        </w:rPr>
        <w:t>960</w:t>
      </w:r>
      <w:r>
        <w:rPr>
          <w:rFonts w:ascii="Helvetica" w:eastAsia="Helvetica" w:hAnsi="Helvetica" w:cs="Helvetica"/>
          <w:color w:val="000000"/>
          <w:sz w:val="27"/>
          <w:szCs w:val="27"/>
        </w:rPr>
        <w:t>万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 </w:t>
      </w:r>
      <w:r>
        <w:rPr>
          <w:rFonts w:ascii="Helvetica" w:eastAsia="Helvetica" w:hAnsi="Helvetica" w:cs="Helvetica"/>
          <w:color w:val="000000"/>
          <w:sz w:val="27"/>
          <w:szCs w:val="27"/>
        </w:rPr>
        <w:t>，</w:t>
      </w:r>
      <w:r>
        <w:rPr>
          <w:rFonts w:ascii="Helvetica" w:eastAsia="Helvetica" w:hAnsi="Helvetica" w:cs="Helvetica"/>
          <w:color w:val="000000"/>
          <w:sz w:val="27"/>
          <w:szCs w:val="27"/>
        </w:rPr>
        <w:t>GDP 7469</w:t>
      </w:r>
      <w:r>
        <w:rPr>
          <w:rFonts w:ascii="Helvetica" w:eastAsia="Helvetica" w:hAnsi="Helvetica" w:cs="Helvetica"/>
          <w:color w:val="000000"/>
          <w:sz w:val="27"/>
          <w:szCs w:val="27"/>
        </w:rPr>
        <w:t>亿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  </w:t>
      </w:r>
      <w:r>
        <w:rPr>
          <w:rFonts w:ascii="Helvetica" w:eastAsia="Helvetica" w:hAnsi="Helvetica" w:cs="Helvetica"/>
          <w:color w:val="000000"/>
          <w:sz w:val="27"/>
          <w:szCs w:val="27"/>
        </w:rPr>
        <w:t>，财政总收入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654</w:t>
      </w:r>
      <w:r>
        <w:rPr>
          <w:rFonts w:ascii="Helvetica" w:eastAsia="Helvetica" w:hAnsi="Helvetica" w:cs="Helvetica"/>
          <w:color w:val="000000"/>
          <w:sz w:val="27"/>
          <w:szCs w:val="27"/>
        </w:rPr>
        <w:t>亿</w:t>
      </w:r>
    </w:p>
    <w:p w14:paraId="11747FD3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2017</w:t>
      </w:r>
      <w:r>
        <w:rPr>
          <w:rFonts w:ascii="Helvetica" w:eastAsia="Helvetica" w:hAnsi="Helvetica" w:cs="Helvetica"/>
          <w:color w:val="000000"/>
          <w:sz w:val="27"/>
          <w:szCs w:val="27"/>
        </w:rPr>
        <w:t>年，陕西人口</w:t>
      </w:r>
      <w:r>
        <w:rPr>
          <w:rFonts w:ascii="Helvetica" w:eastAsia="Helvetica" w:hAnsi="Helvetica" w:cs="Helvetica"/>
          <w:color w:val="000000"/>
          <w:sz w:val="27"/>
          <w:szCs w:val="27"/>
        </w:rPr>
        <w:t>3810</w:t>
      </w:r>
      <w:r>
        <w:rPr>
          <w:rFonts w:ascii="Helvetica" w:eastAsia="Helvetica" w:hAnsi="Helvetica" w:cs="Helvetica"/>
          <w:color w:val="000000"/>
          <w:sz w:val="27"/>
          <w:szCs w:val="27"/>
        </w:rPr>
        <w:t>万，</w:t>
      </w:r>
      <w:r>
        <w:rPr>
          <w:rFonts w:ascii="Helvetica" w:eastAsia="Helvetica" w:hAnsi="Helvetica" w:cs="Helvetica"/>
          <w:color w:val="000000"/>
          <w:sz w:val="27"/>
          <w:szCs w:val="27"/>
        </w:rPr>
        <w:t>GDP 21898</w:t>
      </w:r>
      <w:r>
        <w:rPr>
          <w:rFonts w:ascii="Helvetica" w:eastAsia="Helvetica" w:hAnsi="Helvetica" w:cs="Helvetica"/>
          <w:color w:val="000000"/>
          <w:sz w:val="27"/>
          <w:szCs w:val="27"/>
        </w:rPr>
        <w:t>亿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  </w:t>
      </w:r>
      <w:r>
        <w:rPr>
          <w:rFonts w:ascii="Helvetica" w:eastAsia="Helvetica" w:hAnsi="Helvetica" w:cs="Helvetica"/>
          <w:color w:val="000000"/>
          <w:sz w:val="27"/>
          <w:szCs w:val="27"/>
        </w:rPr>
        <w:t>，财政总收入</w:t>
      </w:r>
      <w:r>
        <w:rPr>
          <w:rFonts w:ascii="Helvetica" w:eastAsia="Helvetica" w:hAnsi="Helvetica" w:cs="Helvetica"/>
          <w:color w:val="000000"/>
          <w:sz w:val="27"/>
          <w:szCs w:val="27"/>
        </w:rPr>
        <w:t>2000</w:t>
      </w:r>
      <w:r>
        <w:rPr>
          <w:rFonts w:ascii="Helvetica" w:eastAsia="Helvetica" w:hAnsi="Helvetica" w:cs="Helvetica"/>
          <w:color w:val="000000"/>
          <w:sz w:val="27"/>
          <w:szCs w:val="27"/>
        </w:rPr>
        <w:t>亿</w:t>
      </w:r>
    </w:p>
    <w:p w14:paraId="3D586A90" w14:textId="77777777" w:rsidR="005B4762" w:rsidRDefault="005B4762">
      <w:pPr>
        <w:pStyle w:val="a3"/>
        <w:widowControl/>
        <w:spacing w:beforeAutospacing="0" w:afterAutospacing="0"/>
        <w:ind w:left="720" w:right="720"/>
      </w:pPr>
    </w:p>
    <w:p w14:paraId="03FCF6E6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西安人口占陕西比例为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25%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，为四分之一。</w:t>
      </w:r>
    </w:p>
    <w:p w14:paraId="1A988E34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西安经济占陕西比例为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34%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，为三分之一。</w:t>
      </w:r>
    </w:p>
    <w:p w14:paraId="699420A7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西安财政收入占陕西比例为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32%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，近三分之一。</w:t>
      </w:r>
    </w:p>
    <w:p w14:paraId="72B5969C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3B5FC6BF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lastRenderedPageBreak/>
        <w:t>看到这样的数据，吃瓜群众就知道西安对陕西的重要性了。</w:t>
      </w:r>
    </w:p>
    <w:p w14:paraId="645872C3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303799D4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也能知道，为什么西安不可能直辖了。</w:t>
      </w:r>
    </w:p>
    <w:p w14:paraId="60151E93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2542CEF6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陕西社科院张宝通一针见血：</w:t>
      </w:r>
    </w:p>
    <w:p w14:paraId="0F0A79E1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1FF25D4B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陕西只有一个蛋黄，西安直辖，陕西就成了空壳。</w:t>
      </w:r>
    </w:p>
    <w:p w14:paraId="2FF1D4B3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6B799152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是的，西安不仅不可能直辖，而且如果西安有直辖的愿景和行动，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甚至会导致省上对西安进行一定的遏制，不利于西安自身的发展。</w:t>
      </w:r>
    </w:p>
    <w:p w14:paraId="31C8DCC5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1CA2D4A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这是西安的夜景：</w:t>
      </w:r>
    </w:p>
    <w:p w14:paraId="44381A71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375B417D" w14:textId="77777777" w:rsidR="005B4762" w:rsidRDefault="0017713A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noProof/>
          <w:color w:val="000000"/>
          <w:sz w:val="27"/>
          <w:szCs w:val="27"/>
        </w:rPr>
        <w:drawing>
          <wp:inline distT="0" distB="0" distL="114300" distR="114300" wp14:anchorId="74D29CF7" wp14:editId="4EDCA5F7">
            <wp:extent cx="5537200" cy="3542665"/>
            <wp:effectExtent l="0" t="0" r="6350" b="635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EC1A1F" w14:textId="77777777" w:rsidR="005B4762" w:rsidRDefault="005B4762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76B2FC90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这是西安的表情包：</w:t>
      </w:r>
    </w:p>
    <w:p w14:paraId="4B901054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70CF55A2" w14:textId="77777777" w:rsidR="005B4762" w:rsidRDefault="0017713A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114300" distR="114300" wp14:anchorId="01D7E6DA" wp14:editId="52BFDECF">
            <wp:extent cx="3785870" cy="3785870"/>
            <wp:effectExtent l="0" t="0" r="5080" b="508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378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151000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C13BC6D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再看武汉的数据：</w:t>
      </w:r>
    </w:p>
    <w:p w14:paraId="6C304EB4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14483692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2017</w:t>
      </w:r>
      <w:r>
        <w:rPr>
          <w:rFonts w:ascii="Helvetica" w:eastAsia="Helvetica" w:hAnsi="Helvetica" w:cs="Helvetica"/>
          <w:color w:val="000000"/>
          <w:sz w:val="27"/>
          <w:szCs w:val="27"/>
        </w:rPr>
        <w:t>年，武汉人口</w:t>
      </w:r>
      <w:r>
        <w:rPr>
          <w:rFonts w:ascii="Helvetica" w:eastAsia="Helvetica" w:hAnsi="Helvetica" w:cs="Helvetica"/>
          <w:color w:val="000000"/>
          <w:sz w:val="27"/>
          <w:szCs w:val="27"/>
        </w:rPr>
        <w:t>1100</w:t>
      </w:r>
      <w:r>
        <w:rPr>
          <w:rFonts w:ascii="Helvetica" w:eastAsia="Helvetica" w:hAnsi="Helvetica" w:cs="Helvetica"/>
          <w:color w:val="000000"/>
          <w:sz w:val="27"/>
          <w:szCs w:val="27"/>
        </w:rPr>
        <w:t>万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 </w:t>
      </w:r>
      <w:r>
        <w:rPr>
          <w:rFonts w:ascii="Helvetica" w:eastAsia="Helvetica" w:hAnsi="Helvetica" w:cs="Helvetica"/>
          <w:color w:val="000000"/>
          <w:sz w:val="27"/>
          <w:szCs w:val="27"/>
        </w:rPr>
        <w:t>，</w:t>
      </w:r>
      <w:r>
        <w:rPr>
          <w:rFonts w:ascii="Helvetica" w:eastAsia="Helvetica" w:hAnsi="Helvetica" w:cs="Helvetica"/>
          <w:color w:val="000000"/>
          <w:sz w:val="27"/>
          <w:szCs w:val="27"/>
        </w:rPr>
        <w:t>GDP 13410</w:t>
      </w:r>
      <w:r>
        <w:rPr>
          <w:rFonts w:ascii="Helvetica" w:eastAsia="Helvetica" w:hAnsi="Helvetica" w:cs="Helvetica"/>
          <w:color w:val="000000"/>
          <w:sz w:val="27"/>
          <w:szCs w:val="27"/>
        </w:rPr>
        <w:t>亿，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eastAsia="Helvetica" w:hAnsi="Helvetica" w:cs="Helvetica"/>
          <w:color w:val="000000"/>
          <w:sz w:val="27"/>
          <w:szCs w:val="27"/>
        </w:rPr>
        <w:t>财政总收入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2677</w:t>
      </w:r>
      <w:r>
        <w:rPr>
          <w:rFonts w:ascii="Helvetica" w:eastAsia="Helvetica" w:hAnsi="Helvetica" w:cs="Helvetica"/>
          <w:color w:val="000000"/>
          <w:sz w:val="27"/>
          <w:szCs w:val="27"/>
        </w:rPr>
        <w:t>亿。</w:t>
      </w:r>
    </w:p>
    <w:p w14:paraId="31623729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2017</w:t>
      </w:r>
      <w:r>
        <w:rPr>
          <w:rFonts w:ascii="Helvetica" w:eastAsia="Helvetica" w:hAnsi="Helvetica" w:cs="Helvetica"/>
          <w:color w:val="000000"/>
          <w:sz w:val="27"/>
          <w:szCs w:val="27"/>
        </w:rPr>
        <w:t>年，湖北人口</w:t>
      </w:r>
      <w:r>
        <w:rPr>
          <w:rFonts w:ascii="Helvetica" w:eastAsia="Helvetica" w:hAnsi="Helvetica" w:cs="Helvetica"/>
          <w:color w:val="000000"/>
          <w:sz w:val="27"/>
          <w:szCs w:val="27"/>
        </w:rPr>
        <w:t>5880</w:t>
      </w:r>
      <w:r>
        <w:rPr>
          <w:rFonts w:ascii="Helvetica" w:eastAsia="Helvetica" w:hAnsi="Helvetica" w:cs="Helvetica"/>
          <w:color w:val="000000"/>
          <w:sz w:val="27"/>
          <w:szCs w:val="27"/>
        </w:rPr>
        <w:t>万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 </w:t>
      </w:r>
      <w:r>
        <w:rPr>
          <w:rFonts w:ascii="Helvetica" w:eastAsia="Helvetica" w:hAnsi="Helvetica" w:cs="Helvetica"/>
          <w:color w:val="000000"/>
          <w:sz w:val="27"/>
          <w:szCs w:val="27"/>
        </w:rPr>
        <w:t>，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GDP 36522 </w:t>
      </w:r>
      <w:r>
        <w:rPr>
          <w:rFonts w:ascii="Helvetica" w:eastAsia="Helvetica" w:hAnsi="Helvetica" w:cs="Helvetica"/>
          <w:color w:val="000000"/>
          <w:sz w:val="27"/>
          <w:szCs w:val="27"/>
        </w:rPr>
        <w:t>亿，财政总收入</w:t>
      </w:r>
      <w:r>
        <w:rPr>
          <w:rFonts w:ascii="Helvetica" w:eastAsia="Helvetica" w:hAnsi="Helvetica" w:cs="Helvetica"/>
          <w:color w:val="000000"/>
          <w:sz w:val="27"/>
          <w:szCs w:val="27"/>
        </w:rPr>
        <w:t> 5441</w:t>
      </w:r>
      <w:r>
        <w:rPr>
          <w:rFonts w:ascii="Helvetica" w:eastAsia="Helvetica" w:hAnsi="Helvetica" w:cs="Helvetica"/>
          <w:color w:val="000000"/>
          <w:sz w:val="27"/>
          <w:szCs w:val="27"/>
        </w:rPr>
        <w:t>亿</w:t>
      </w:r>
    </w:p>
    <w:p w14:paraId="1FEAFB9C" w14:textId="77777777" w:rsidR="005B4762" w:rsidRDefault="005B4762">
      <w:pPr>
        <w:pStyle w:val="a3"/>
        <w:widowControl/>
        <w:spacing w:beforeAutospacing="0" w:afterAutospacing="0"/>
        <w:ind w:left="720" w:right="720"/>
      </w:pPr>
    </w:p>
    <w:p w14:paraId="14C34FBD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武汉人口占湖北比例为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18%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，近五分之一</w:t>
      </w:r>
    </w:p>
    <w:p w14:paraId="23D6C4C0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武汉人口占湖北比例为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36%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，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 xml:space="preserve"> 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为三分之一</w:t>
      </w:r>
    </w:p>
    <w:p w14:paraId="0146D158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武汉财政收入占湖北比例达到了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惊人的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49%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！</w:t>
      </w:r>
      <w:r>
        <w:rPr>
          <w:rFonts w:ascii="Helvetica" w:eastAsia="Helvetica" w:hAnsi="Helvetica" w:cs="Helvetica"/>
          <w:color w:val="000000"/>
          <w:sz w:val="27"/>
          <w:szCs w:val="27"/>
        </w:rPr>
        <w:t>湖北省级财政基本全部挂在武汉</w:t>
      </w:r>
    </w:p>
    <w:p w14:paraId="14D9DD69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50FC0B8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lastRenderedPageBreak/>
        <w:t>武汉以占全省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1/5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的人口，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1/3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的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GDP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，贡献占全省一半左右的财税收入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……</w:t>
      </w:r>
    </w:p>
    <w:p w14:paraId="4860FAF8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4B88CD0E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怪不湖北省的人常常感叹说：</w:t>
      </w:r>
    </w:p>
    <w:p w14:paraId="5A2F62DB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66F0646A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这是湖北的武汉，还是武汉的湖北？</w:t>
      </w:r>
    </w:p>
    <w:p w14:paraId="2F493630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26B096B2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这是武汉的夜景</w:t>
      </w:r>
    </w:p>
    <w:p w14:paraId="5F91FA89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7E454BBB" w14:textId="77777777" w:rsidR="005B4762" w:rsidRDefault="0017713A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noProof/>
          <w:color w:val="000000"/>
          <w:sz w:val="27"/>
          <w:szCs w:val="27"/>
        </w:rPr>
        <w:drawing>
          <wp:inline distT="0" distB="0" distL="114300" distR="114300" wp14:anchorId="25D38C16" wp14:editId="3FB1ED27">
            <wp:extent cx="6703060" cy="3531870"/>
            <wp:effectExtent l="0" t="0" r="2540" b="11430"/>
            <wp:docPr id="7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353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774FB3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53396F27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这是武汉的表情包：</w:t>
      </w:r>
    </w:p>
    <w:p w14:paraId="5D69FEF0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466619E0" w14:textId="77777777" w:rsidR="005B4762" w:rsidRDefault="0017713A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114300" distR="114300" wp14:anchorId="27E3BDBF" wp14:editId="66F31449">
            <wp:extent cx="3669665" cy="3475355"/>
            <wp:effectExtent l="0" t="0" r="6985" b="10795"/>
            <wp:docPr id="4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347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FB744D" w14:textId="77777777" w:rsidR="005B4762" w:rsidRDefault="005B4762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2AA98437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你还觉得武汉能直辖吗？</w:t>
      </w:r>
    </w:p>
    <w:p w14:paraId="44420E71" w14:textId="77777777" w:rsidR="005B4762" w:rsidRDefault="005B4762">
      <w:pPr>
        <w:pStyle w:val="a3"/>
        <w:widowControl/>
        <w:spacing w:beforeAutospacing="0" w:afterAutospacing="0"/>
        <w:ind w:left="720" w:right="720"/>
      </w:pPr>
    </w:p>
    <w:p w14:paraId="3530E46F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你还觉武汉追求直辖对武汉有利吗？</w:t>
      </w:r>
    </w:p>
    <w:p w14:paraId="2FB858EE" w14:textId="77777777" w:rsidR="005B4762" w:rsidRDefault="005B4762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4E387DCC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如果说西安是陕西的重中之重的话，那武汉就更是湖北的重中之中了。</w:t>
      </w:r>
    </w:p>
    <w:p w14:paraId="683EE50E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4FE64425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湖北和陕西都有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省会过强、其他地方过弱</w:t>
      </w:r>
      <w:r>
        <w:rPr>
          <w:rFonts w:ascii="Helvetica" w:eastAsia="Helvetica" w:hAnsi="Helvetica" w:cs="Helvetica"/>
          <w:color w:val="000000"/>
          <w:sz w:val="27"/>
          <w:szCs w:val="27"/>
        </w:rPr>
        <w:t>的问题，在经济发展、财政收入、甚至政治地位上，西安和武汉都在无形之中给省委不小的压力。</w:t>
      </w:r>
    </w:p>
    <w:p w14:paraId="4FD11529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232597F1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7442CE6A" w14:textId="77777777" w:rsidR="005B4762" w:rsidRDefault="0017713A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noProof/>
          <w:color w:val="000000"/>
          <w:sz w:val="27"/>
          <w:szCs w:val="27"/>
        </w:rPr>
        <w:drawing>
          <wp:inline distT="0" distB="0" distL="114300" distR="114300" wp14:anchorId="165E34CD" wp14:editId="371C4EC0">
            <wp:extent cx="5647690" cy="465455"/>
            <wp:effectExtent l="0" t="0" r="10160" b="10795"/>
            <wp:docPr id="8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46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F5BEDB" w14:textId="77777777" w:rsidR="005B4762" w:rsidRDefault="005B4762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BA7A543" w14:textId="77777777" w:rsidR="005B4762" w:rsidRDefault="005B4762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397BBCAE" w14:textId="77777777" w:rsidR="005B4762" w:rsidRDefault="0017713A">
      <w:pPr>
        <w:widowControl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pict w14:anchorId="5405F104">
          <v:rect id="_x0000_i1027" style="width:6in;height:1.5pt" o:hralign="center" o:hrstd="t" o:hrnoshade="t" o:hr="t" fillcolor="black" stroked="f"/>
        </w:pict>
      </w:r>
    </w:p>
    <w:p w14:paraId="5B0221AC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7BD2A1BE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5A93E331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两省是怎么平衡呢？</w:t>
      </w:r>
    </w:p>
    <w:p w14:paraId="767FC1AA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1E35820F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我们慢慢看。</w:t>
      </w:r>
    </w:p>
    <w:p w14:paraId="05CB3120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5F284A87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Style w:val="a4"/>
          <w:rFonts w:ascii="Helvetica" w:eastAsia="Helvetica" w:hAnsi="Helvetica" w:cs="Helvetica"/>
          <w:color w:val="000000"/>
          <w:sz w:val="27"/>
          <w:szCs w:val="27"/>
        </w:rPr>
        <w:t>省市困局比较重的，不是陕西和西安，而是湖北和武汉。</w:t>
      </w:r>
    </w:p>
    <w:p w14:paraId="27BFF5D6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A46CF96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因为西安人口占陕西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4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分之一</w:t>
      </w:r>
      <w:r>
        <w:rPr>
          <w:rFonts w:ascii="Helvetica" w:eastAsia="Helvetica" w:hAnsi="Helvetica" w:cs="Helvetica"/>
          <w:color w:val="000000"/>
          <w:sz w:val="27"/>
          <w:szCs w:val="27"/>
        </w:rPr>
        <w:t>，武汉人口占湖北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5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分之一</w:t>
      </w:r>
      <w:r>
        <w:rPr>
          <w:rFonts w:ascii="Helvetica" w:eastAsia="Helvetica" w:hAnsi="Helvetica" w:cs="Helvetica"/>
          <w:color w:val="000000"/>
          <w:sz w:val="27"/>
          <w:szCs w:val="27"/>
        </w:rPr>
        <w:t>，西安比武汉人口占比更多，陕西面积</w:t>
      </w:r>
      <w:r>
        <w:rPr>
          <w:rFonts w:ascii="Helvetica" w:eastAsia="Helvetica" w:hAnsi="Helvetica" w:cs="Helvetica"/>
          <w:color w:val="000000"/>
          <w:sz w:val="27"/>
          <w:szCs w:val="27"/>
        </w:rPr>
        <w:t>20</w:t>
      </w:r>
      <w:r>
        <w:rPr>
          <w:rFonts w:ascii="Helvetica" w:eastAsia="Helvetica" w:hAnsi="Helvetica" w:cs="Helvetica"/>
          <w:color w:val="000000"/>
          <w:sz w:val="27"/>
          <w:szCs w:val="27"/>
        </w:rPr>
        <w:t>万平方公里，西安</w:t>
      </w:r>
      <w:r>
        <w:rPr>
          <w:rFonts w:ascii="Helvetica" w:eastAsia="Helvetica" w:hAnsi="Helvetica" w:cs="Helvetica"/>
          <w:color w:val="000000"/>
          <w:sz w:val="27"/>
          <w:szCs w:val="27"/>
        </w:rPr>
        <w:t>1</w:t>
      </w:r>
      <w:r>
        <w:rPr>
          <w:rFonts w:ascii="Helvetica" w:eastAsia="Helvetica" w:hAnsi="Helvetica" w:cs="Helvetica"/>
          <w:color w:val="000000"/>
          <w:sz w:val="27"/>
          <w:szCs w:val="27"/>
        </w:rPr>
        <w:t>万平方公里，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西安占比约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5%</w:t>
      </w:r>
      <w:r>
        <w:rPr>
          <w:rFonts w:ascii="Helvetica" w:eastAsia="Helvetica" w:hAnsi="Helvetica" w:cs="Helvetica"/>
          <w:color w:val="000000"/>
          <w:sz w:val="27"/>
          <w:szCs w:val="27"/>
        </w:rPr>
        <w:t>，湖北面积</w:t>
      </w:r>
      <w:r>
        <w:rPr>
          <w:rFonts w:ascii="Helvetica" w:eastAsia="Helvetica" w:hAnsi="Helvetica" w:cs="Helvetica"/>
          <w:color w:val="000000"/>
          <w:sz w:val="27"/>
          <w:szCs w:val="27"/>
        </w:rPr>
        <w:t>18.6</w:t>
      </w:r>
      <w:r>
        <w:rPr>
          <w:rFonts w:ascii="Helvetica" w:eastAsia="Helvetica" w:hAnsi="Helvetica" w:cs="Helvetica"/>
          <w:color w:val="000000"/>
          <w:sz w:val="27"/>
          <w:szCs w:val="27"/>
        </w:rPr>
        <w:t>万平方公里，武汉</w:t>
      </w:r>
      <w:r>
        <w:rPr>
          <w:rFonts w:ascii="Helvetica" w:eastAsia="Helvetica" w:hAnsi="Helvetica" w:cs="Helvetica"/>
          <w:color w:val="000000"/>
          <w:sz w:val="27"/>
          <w:szCs w:val="27"/>
        </w:rPr>
        <w:t>0.84</w:t>
      </w:r>
      <w:r>
        <w:rPr>
          <w:rFonts w:ascii="Helvetica" w:eastAsia="Helvetica" w:hAnsi="Helvetica" w:cs="Helvetica"/>
          <w:color w:val="000000"/>
          <w:sz w:val="27"/>
          <w:szCs w:val="27"/>
        </w:rPr>
        <w:t>万公里，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武汉占比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4.5%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，</w:t>
      </w:r>
      <w:r>
        <w:rPr>
          <w:rFonts w:ascii="Helvetica" w:eastAsia="Helvetica" w:hAnsi="Helvetica" w:cs="Helvetica"/>
          <w:color w:val="000000"/>
          <w:sz w:val="27"/>
          <w:szCs w:val="27"/>
        </w:rPr>
        <w:t>西安占比比武汉多，不论从人民数量还是发展面积看，陕西都比湖北更有理由发展好自家的省会。</w:t>
      </w:r>
    </w:p>
    <w:p w14:paraId="599673D9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7BE73B2C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另外，陕西共有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10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个地级市</w:t>
      </w:r>
      <w:r>
        <w:rPr>
          <w:rFonts w:ascii="Helvetica" w:eastAsia="Helvetica" w:hAnsi="Helvetica" w:cs="Helvetica"/>
          <w:color w:val="000000"/>
          <w:sz w:val="27"/>
          <w:szCs w:val="27"/>
        </w:rPr>
        <w:t>，湖北共有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12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个地级市</w:t>
      </w:r>
      <w:r>
        <w:rPr>
          <w:rFonts w:ascii="Helvetica" w:eastAsia="Helvetica" w:hAnsi="Helvetica" w:cs="Helvetica"/>
          <w:color w:val="000000"/>
          <w:sz w:val="27"/>
          <w:szCs w:val="27"/>
        </w:rPr>
        <w:t>，湖北大家庭的人口比陕西大家庭的人口少，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地市多则省内关系更复杂</w:t>
      </w:r>
      <w:r>
        <w:rPr>
          <w:rFonts w:ascii="Helvetica" w:eastAsia="Helvetica" w:hAnsi="Helvetica" w:cs="Helvetica"/>
          <w:color w:val="000000"/>
          <w:sz w:val="27"/>
          <w:szCs w:val="27"/>
        </w:rPr>
        <w:t>，</w:t>
      </w:r>
      <w:r>
        <w:rPr>
          <w:rStyle w:val="a4"/>
          <w:rFonts w:ascii="Helvetica" w:eastAsia="Helvetica" w:hAnsi="Helvetica" w:cs="Helvetica"/>
          <w:color w:val="000000"/>
          <w:sz w:val="27"/>
          <w:szCs w:val="27"/>
        </w:rPr>
        <w:t>而且湖北有武汉、宜</w:t>
      </w:r>
      <w:r>
        <w:rPr>
          <w:rStyle w:val="a4"/>
          <w:rFonts w:ascii="Helvetica" w:eastAsia="Helvetica" w:hAnsi="Helvetica" w:cs="Helvetica"/>
          <w:color w:val="000000"/>
          <w:sz w:val="27"/>
          <w:szCs w:val="27"/>
        </w:rPr>
        <w:t>昌、襄阳这三个国家钦定的省中心城市，陕西只有西安、宝鸡</w:t>
      </w:r>
      <w:r>
        <w:rPr>
          <w:rStyle w:val="a4"/>
          <w:rFonts w:ascii="Helvetica" w:eastAsia="Helvetica" w:hAnsi="Helvetica" w:cs="Helvetica"/>
          <w:color w:val="000000"/>
          <w:sz w:val="27"/>
          <w:szCs w:val="27"/>
        </w:rPr>
        <w:t>2</w:t>
      </w:r>
      <w:r>
        <w:rPr>
          <w:rStyle w:val="a4"/>
          <w:rFonts w:ascii="Helvetica" w:eastAsia="Helvetica" w:hAnsi="Helvetica" w:cs="Helvetica"/>
          <w:color w:val="000000"/>
          <w:sz w:val="27"/>
          <w:szCs w:val="27"/>
        </w:rPr>
        <w:t>个钦定的省中心城市</w:t>
      </w:r>
      <w:r>
        <w:rPr>
          <w:rFonts w:ascii="Helvetica" w:eastAsia="Helvetica" w:hAnsi="Helvetica" w:cs="Helvetica"/>
          <w:color w:val="000000"/>
          <w:sz w:val="27"/>
          <w:szCs w:val="27"/>
        </w:rPr>
        <w:t>，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在省会资源倾斜方面，湖北更需要做出公平公正的省内决策，</w:t>
      </w:r>
      <w:r>
        <w:rPr>
          <w:rFonts w:ascii="Helvetica" w:eastAsia="Helvetica" w:hAnsi="Helvetica" w:cs="Helvetica"/>
          <w:color w:val="000000"/>
          <w:sz w:val="27"/>
          <w:szCs w:val="27"/>
        </w:rPr>
        <w:t>而家中长子的武汉，话语权也更被一定削弱。</w:t>
      </w:r>
    </w:p>
    <w:p w14:paraId="70D60409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5D65D39D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还有一定的地理因素和政策因素，西安能和临近的咸阳，搞</w:t>
      </w:r>
      <w:r>
        <w:rPr>
          <w:rStyle w:val="a4"/>
          <w:rFonts w:ascii="Helvetica" w:eastAsia="Helvetica" w:hAnsi="Helvetica" w:cs="Helvetica"/>
          <w:color w:val="000000"/>
          <w:sz w:val="27"/>
          <w:szCs w:val="27"/>
        </w:rPr>
        <w:t>经济联系紧密的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“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西咸一体化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，（类似广州佛山的广佛一体化），但是武汉只能和黄石、鄂州等，搞</w:t>
      </w:r>
      <w:r>
        <w:rPr>
          <w:rStyle w:val="a4"/>
          <w:rFonts w:ascii="Helvetica" w:eastAsia="Helvetica" w:hAnsi="Helvetica" w:cs="Helvetica"/>
          <w:color w:val="000000"/>
          <w:sz w:val="27"/>
          <w:szCs w:val="27"/>
        </w:rPr>
        <w:t>经济联系次一级的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“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武汉一小时大都市圈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”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，</w:t>
      </w:r>
      <w:r>
        <w:rPr>
          <w:rFonts w:ascii="Helvetica" w:eastAsia="Helvetica" w:hAnsi="Helvetica" w:cs="Helvetica"/>
          <w:color w:val="000000"/>
          <w:sz w:val="27"/>
          <w:szCs w:val="27"/>
        </w:rPr>
        <w:t>就带动周边发展、向省委壮大自身资本上，西安比武汉更有优势。</w:t>
      </w:r>
    </w:p>
    <w:p w14:paraId="2674221A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504D00C8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所以，按理说，</w:t>
      </w:r>
      <w:r>
        <w:rPr>
          <w:rStyle w:val="a4"/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Style w:val="a4"/>
          <w:rFonts w:ascii="Helvetica" w:eastAsia="Helvetica" w:hAnsi="Helvetica" w:cs="Helvetica"/>
          <w:color w:val="000000"/>
          <w:sz w:val="27"/>
          <w:szCs w:val="27"/>
        </w:rPr>
        <w:t>火车跑的快，全靠车头带</w:t>
      </w:r>
      <w:r>
        <w:rPr>
          <w:rStyle w:val="a4"/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，西安武汉同为省会，陕西和湖北要发展经济，资源肯定要优</w:t>
      </w:r>
      <w:r>
        <w:rPr>
          <w:rFonts w:ascii="Helvetica" w:eastAsia="Helvetica" w:hAnsi="Helvetica" w:cs="Helvetica"/>
          <w:color w:val="000000"/>
          <w:sz w:val="27"/>
          <w:szCs w:val="27"/>
        </w:rPr>
        <w:t>先倾斜省会，省委肯定要集中力量发</w:t>
      </w:r>
      <w:r>
        <w:rPr>
          <w:rFonts w:ascii="Helvetica" w:eastAsia="Helvetica" w:hAnsi="Helvetica" w:cs="Helvetica"/>
          <w:color w:val="000000"/>
          <w:sz w:val="27"/>
          <w:szCs w:val="27"/>
        </w:rPr>
        <w:lastRenderedPageBreak/>
        <w:t>展省会城市，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但是考虑到以上种种因素，在实际操作层面上，省会城市的很多要求，省委是不会满足也不能满足的。</w:t>
      </w:r>
    </w:p>
    <w:p w14:paraId="3523E17B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3C8E09F2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这方面的困局，西安比较轻，这方面的博弈，武汉比较多。</w:t>
      </w:r>
    </w:p>
    <w:p w14:paraId="30204FB9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629F38A2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最典型的，就是现在处于郑州的商品交易所，未落地之前各省都有一个名额去申报竞争，当时武汉是很想去争的，武汉九省通衢，区位优势优越，竞争商品交易所的成功率很高，然而湖北省不让武汉搞，让荆州去申报。</w:t>
      </w:r>
    </w:p>
    <w:p w14:paraId="114C832F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3F515DDE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最后我们都知道结果，荆州毫无悬念的落败，商品交易所花落郑州。</w:t>
      </w:r>
    </w:p>
    <w:p w14:paraId="2F8AE58A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7E94BB71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这估计是武汉的表情：</w:t>
      </w:r>
    </w:p>
    <w:p w14:paraId="2AE7D5DD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1B0443D9" w14:textId="77777777" w:rsidR="005B4762" w:rsidRDefault="0017713A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noProof/>
          <w:color w:val="000000"/>
          <w:sz w:val="27"/>
          <w:szCs w:val="27"/>
        </w:rPr>
        <w:drawing>
          <wp:inline distT="0" distB="0" distL="114300" distR="114300" wp14:anchorId="02FC1B6C" wp14:editId="1CB4A01B">
            <wp:extent cx="3429000" cy="3429000"/>
            <wp:effectExtent l="0" t="0" r="0" b="0"/>
            <wp:docPr id="16" name="图片 1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AB9707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ACDAE0E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lastRenderedPageBreak/>
        <w:t>湖北武汉的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别扭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，一闹几十年，最终才在那位湖北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老书记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的关怀下，得到了明显好转。</w:t>
      </w:r>
    </w:p>
    <w:p w14:paraId="0F9AFFA5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484E0507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那位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老书记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处理问题，很有章法。</w:t>
      </w:r>
    </w:p>
    <w:p w14:paraId="7423BE33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1A449082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首先，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老书记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因家庭背景，有足够高的地位和能量，能让底下任何人不敢放肆。</w:t>
      </w:r>
    </w:p>
    <w:p w14:paraId="536886F2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6C0DC2D6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然后，他一改之前省委对武汉的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压制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策略，和气对待武汉，让武汉心悦诚服。</w:t>
      </w:r>
    </w:p>
    <w:p w14:paraId="66F86C2C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635ACB7E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典型的例子，就是他把原处十堰三十年的东风，都给了武汉。</w:t>
      </w:r>
    </w:p>
    <w:p w14:paraId="2D3D961D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2EB49B3F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noProof/>
          <w:color w:val="000000"/>
          <w:sz w:val="27"/>
          <w:szCs w:val="27"/>
        </w:rPr>
        <w:drawing>
          <wp:inline distT="0" distB="0" distL="114300" distR="114300" wp14:anchorId="586EE32F" wp14:editId="310E5578">
            <wp:extent cx="5295900" cy="2105025"/>
            <wp:effectExtent l="0" t="0" r="0" b="9525"/>
            <wp:docPr id="15" name="图片 1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B48904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65F94314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2003</w:t>
      </w:r>
      <w:r>
        <w:rPr>
          <w:rFonts w:ascii="Helvetica" w:eastAsia="Helvetica" w:hAnsi="Helvetica" w:cs="Helvetica"/>
          <w:color w:val="000000"/>
          <w:sz w:val="27"/>
          <w:szCs w:val="27"/>
        </w:rPr>
        <w:t>年</w:t>
      </w:r>
      <w:r>
        <w:rPr>
          <w:rFonts w:ascii="Helvetica" w:eastAsia="Helvetica" w:hAnsi="Helvetica" w:cs="Helvetica"/>
          <w:color w:val="000000"/>
          <w:sz w:val="27"/>
          <w:szCs w:val="27"/>
        </w:rPr>
        <w:t>9</w:t>
      </w:r>
      <w:r>
        <w:rPr>
          <w:rFonts w:ascii="Helvetica" w:eastAsia="Helvetica" w:hAnsi="Helvetica" w:cs="Helvetica"/>
          <w:color w:val="000000"/>
          <w:sz w:val="27"/>
          <w:szCs w:val="27"/>
        </w:rPr>
        <w:t>月，东风公司总部迁往武汉，</w:t>
      </w:r>
      <w:r>
        <w:rPr>
          <w:rFonts w:ascii="Helvetica" w:eastAsia="Helvetica" w:hAnsi="Helvetica" w:cs="Helvetica"/>
          <w:color w:val="000000"/>
          <w:sz w:val="27"/>
          <w:szCs w:val="27"/>
        </w:rPr>
        <w:t>2006</w:t>
      </w:r>
      <w:r>
        <w:rPr>
          <w:rFonts w:ascii="Helvetica" w:eastAsia="Helvetica" w:hAnsi="Helvetica" w:cs="Helvetica"/>
          <w:color w:val="000000"/>
          <w:sz w:val="27"/>
          <w:szCs w:val="27"/>
        </w:rPr>
        <w:t>年</w:t>
      </w:r>
      <w:r>
        <w:rPr>
          <w:rFonts w:ascii="Helvetica" w:eastAsia="Helvetica" w:hAnsi="Helvetica" w:cs="Helvetica"/>
          <w:color w:val="000000"/>
          <w:sz w:val="27"/>
          <w:szCs w:val="27"/>
        </w:rPr>
        <w:t>6</w:t>
      </w:r>
      <w:r>
        <w:rPr>
          <w:rFonts w:ascii="Helvetica" w:eastAsia="Helvetica" w:hAnsi="Helvetica" w:cs="Helvetica"/>
          <w:color w:val="000000"/>
          <w:sz w:val="27"/>
          <w:szCs w:val="27"/>
        </w:rPr>
        <w:t>月，东风有限也将总部迁至武汉。</w:t>
      </w:r>
    </w:p>
    <w:p w14:paraId="268F544C" w14:textId="77777777" w:rsidR="005B4762" w:rsidRDefault="005B4762">
      <w:pPr>
        <w:pStyle w:val="a3"/>
        <w:widowControl/>
        <w:spacing w:beforeAutospacing="0" w:afterAutospacing="0"/>
        <w:ind w:left="720" w:right="720"/>
      </w:pPr>
    </w:p>
    <w:p w14:paraId="63A1AF04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至此，东风两大总部均迁出了十堰。</w:t>
      </w:r>
    </w:p>
    <w:p w14:paraId="4CC40A43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17CA9611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lastRenderedPageBreak/>
        <w:t>之前武汉一直想参加申报的商品交易所，上面连机会都不给武汉，现在来了一个新头头，竟然点头同意东风迁武汉了，完全公平公正的对待武汉。</w:t>
      </w:r>
    </w:p>
    <w:p w14:paraId="51EBC8F7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5D898DCF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武汉市委班子，明显感到了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老书记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温暖的目</w:t>
      </w:r>
      <w:r>
        <w:rPr>
          <w:rFonts w:ascii="Helvetica" w:eastAsia="Helvetica" w:hAnsi="Helvetica" w:cs="Helvetica"/>
          <w:color w:val="000000"/>
          <w:sz w:val="27"/>
          <w:szCs w:val="27"/>
        </w:rPr>
        <w:t>光。</w:t>
      </w:r>
    </w:p>
    <w:p w14:paraId="0112357D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329AB67B" w14:textId="77777777" w:rsidR="005B4762" w:rsidRDefault="0017713A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noProof/>
          <w:color w:val="000000"/>
          <w:sz w:val="27"/>
          <w:szCs w:val="27"/>
        </w:rPr>
        <w:drawing>
          <wp:inline distT="0" distB="0" distL="114300" distR="114300" wp14:anchorId="0DF1BCCE" wp14:editId="0DE4E702">
            <wp:extent cx="3810000" cy="3810000"/>
            <wp:effectExtent l="0" t="0" r="0" b="0"/>
            <wp:docPr id="10" name="图片 1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575DC1" w14:textId="77777777" w:rsidR="005B4762" w:rsidRDefault="005B4762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56B4AEFC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然后，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老书记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从全局出发，知道省市矛盾的核心，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在于湖北就武汉一个拿的出手的城市，其他城市要发展、省委就不可避免的要搞武汉的平衡，因此贡献了近半财政收入的武汉怨气难平。</w:t>
      </w:r>
      <w:r>
        <w:rPr>
          <w:rFonts w:ascii="Helvetica" w:eastAsia="Helvetica" w:hAnsi="Helvetica" w:cs="Helvetica"/>
          <w:color w:val="000000"/>
          <w:sz w:val="27"/>
          <w:szCs w:val="27"/>
        </w:rPr>
        <w:t>而如果湖北有另一座城市能拿得出手，能带动周边地区的发展，湖北能成为双核驱动甚至三核驱动，矛盾就能从根本上得到解决。</w:t>
      </w:r>
    </w:p>
    <w:p w14:paraId="6CA9D123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49C91284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lastRenderedPageBreak/>
        <w:t>因此，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老书记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铺开湖北地图，在地图上寻找那个有望实现跨越性增长的城市。</w:t>
      </w:r>
    </w:p>
    <w:p w14:paraId="41D833E2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1E4B4E74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老书记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找到了。</w:t>
      </w:r>
    </w:p>
    <w:p w14:paraId="4A0D7A74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21F8478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是的，就是上面列出的湖北两大省域副中心城市：</w:t>
      </w:r>
    </w:p>
    <w:p w14:paraId="0E299848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6CC3CDD5" w14:textId="77777777" w:rsidR="005B4762" w:rsidRDefault="0017713A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宜昌市、襄阳市</w:t>
      </w:r>
    </w:p>
    <w:p w14:paraId="2EBC66C1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CBED60E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近年来，我国各省纷纷设立了省域副中心城市来带动周边区域发展，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解决该省一城独大的困境。</w:t>
      </w:r>
    </w:p>
    <w:p w14:paraId="102685B2" w14:textId="77777777" w:rsidR="005B4762" w:rsidRDefault="005B4762">
      <w:pPr>
        <w:pStyle w:val="a3"/>
        <w:widowControl/>
        <w:spacing w:beforeAutospacing="0" w:afterAutospacing="0"/>
        <w:ind w:left="720" w:right="720"/>
      </w:pPr>
    </w:p>
    <w:p w14:paraId="30E3B064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省域副中心城市通常是指在一省范围内，综合实力较周边城市强大，经济辐射力超出了自身管辖的行政区范围，拥有独特的优势资源，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且距离省会城市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150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公里以上远、可以被赋予带动周边区域发展重任的大城市。</w:t>
      </w:r>
    </w:p>
    <w:p w14:paraId="29F2C50B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617E133B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其中，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老书记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最寄予厚望，也是最花心血的，是襄阳。</w:t>
      </w:r>
    </w:p>
    <w:p w14:paraId="3CB4AF47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7AB4FF65" w14:textId="77777777" w:rsidR="005B4762" w:rsidRDefault="0017713A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noProof/>
          <w:color w:val="000000"/>
          <w:sz w:val="27"/>
          <w:szCs w:val="27"/>
        </w:rPr>
        <w:drawing>
          <wp:inline distT="0" distB="0" distL="114300" distR="114300" wp14:anchorId="217EE5BC" wp14:editId="1C402501">
            <wp:extent cx="2552700" cy="1838325"/>
            <wp:effectExtent l="0" t="0" r="0" b="9525"/>
            <wp:docPr id="14" name="图片 14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B6C646" w14:textId="77777777" w:rsidR="005B4762" w:rsidRDefault="0017713A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襄阳</w:t>
      </w:r>
    </w:p>
    <w:p w14:paraId="5AE11337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7AB1022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lastRenderedPageBreak/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工欲善其事，必先利其器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，城市要发展，干部队伍是首要的。因此，在</w:t>
      </w:r>
      <w:r>
        <w:rPr>
          <w:rFonts w:ascii="Helvetica" w:eastAsia="Helvetica" w:hAnsi="Helvetica" w:cs="Helvetica"/>
          <w:color w:val="000000"/>
          <w:sz w:val="27"/>
          <w:szCs w:val="27"/>
        </w:rPr>
        <w:t>2002</w:t>
      </w:r>
      <w:r>
        <w:rPr>
          <w:rFonts w:ascii="Helvetica" w:eastAsia="Helvetica" w:hAnsi="Helvetica" w:cs="Helvetica"/>
          <w:color w:val="000000"/>
          <w:sz w:val="27"/>
          <w:szCs w:val="27"/>
        </w:rPr>
        <w:t>年反腐还是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表面功夫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，还能打招呼的时代，襄阳爆发腐败案，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并罕见的没有被捂盖子，而是被一追到底，最终引发襄阳塌方式腐败窝案。</w:t>
      </w:r>
    </w:p>
    <w:p w14:paraId="48969216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536F3680" w14:textId="77777777" w:rsidR="005B4762" w:rsidRDefault="0017713A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noProof/>
          <w:color w:val="000000"/>
          <w:sz w:val="27"/>
          <w:szCs w:val="27"/>
        </w:rPr>
        <w:drawing>
          <wp:inline distT="0" distB="0" distL="114300" distR="114300" wp14:anchorId="63D86AAF" wp14:editId="008194D1">
            <wp:extent cx="5705475" cy="990600"/>
            <wp:effectExtent l="0" t="0" r="9525" b="0"/>
            <wp:docPr id="13" name="图片 15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6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8AA48A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1DD72C62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目前襄樊市</w:t>
      </w:r>
      <w:r>
        <w:rPr>
          <w:rFonts w:ascii="Helvetica" w:eastAsia="Helvetica" w:hAnsi="Helvetica" w:cs="Helvetica"/>
          <w:color w:val="000000"/>
          <w:sz w:val="27"/>
          <w:szCs w:val="27"/>
        </w:rPr>
        <w:t>15</w:t>
      </w:r>
      <w:r>
        <w:rPr>
          <w:rFonts w:ascii="Helvetica" w:eastAsia="Helvetica" w:hAnsi="Helvetica" w:cs="Helvetica"/>
          <w:color w:val="000000"/>
          <w:sz w:val="27"/>
          <w:szCs w:val="27"/>
        </w:rPr>
        <w:t>名县级领导干部正在接受查处，仅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一把手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就有</w:t>
      </w:r>
      <w:r>
        <w:rPr>
          <w:rFonts w:ascii="Helvetica" w:eastAsia="Helvetica" w:hAnsi="Helvetica" w:cs="Helvetica"/>
          <w:color w:val="000000"/>
          <w:sz w:val="27"/>
          <w:szCs w:val="27"/>
        </w:rPr>
        <w:t>12</w:t>
      </w:r>
      <w:r>
        <w:rPr>
          <w:rFonts w:ascii="Helvetica" w:eastAsia="Helvetica" w:hAnsi="Helvetica" w:cs="Helvetica"/>
          <w:color w:val="000000"/>
          <w:sz w:val="27"/>
          <w:szCs w:val="27"/>
        </w:rPr>
        <w:t>人。</w:t>
      </w:r>
      <w:r>
        <w:rPr>
          <w:rFonts w:ascii="Helvetica" w:eastAsia="Helvetica" w:hAnsi="Helvetica" w:cs="Helvetica"/>
          <w:color w:val="000000"/>
          <w:sz w:val="27"/>
          <w:szCs w:val="27"/>
        </w:rPr>
        <w:t>74</w:t>
      </w:r>
      <w:r>
        <w:rPr>
          <w:rFonts w:ascii="Helvetica" w:eastAsia="Helvetica" w:hAnsi="Helvetica" w:cs="Helvetica"/>
          <w:color w:val="000000"/>
          <w:sz w:val="27"/>
          <w:szCs w:val="27"/>
        </w:rPr>
        <w:t>名官员被审查，</w:t>
      </w:r>
      <w:r>
        <w:rPr>
          <w:rFonts w:ascii="Helvetica" w:eastAsia="Helvetica" w:hAnsi="Helvetica" w:cs="Helvetica"/>
          <w:color w:val="000000"/>
          <w:sz w:val="27"/>
          <w:szCs w:val="27"/>
        </w:rPr>
        <w:t>11</w:t>
      </w:r>
      <w:r>
        <w:rPr>
          <w:rFonts w:ascii="Helvetica" w:eastAsia="Helvetica" w:hAnsi="Helvetica" w:cs="Helvetica"/>
          <w:color w:val="000000"/>
          <w:sz w:val="27"/>
          <w:szCs w:val="27"/>
        </w:rPr>
        <w:t>名市厅级高官涉案，这意味着襄樊正在经历着一次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地震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。</w:t>
      </w:r>
    </w:p>
    <w:p w14:paraId="62CE74F4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2569AE2D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嗯，那是</w:t>
      </w:r>
      <w:r>
        <w:rPr>
          <w:rFonts w:ascii="Helvetica" w:eastAsia="Helvetica" w:hAnsi="Helvetica" w:cs="Helvetica"/>
          <w:color w:val="000000"/>
          <w:sz w:val="27"/>
          <w:szCs w:val="27"/>
        </w:rPr>
        <w:t>2003</w:t>
      </w:r>
      <w:r>
        <w:rPr>
          <w:rFonts w:ascii="Helvetica" w:eastAsia="Helvetica" w:hAnsi="Helvetica" w:cs="Helvetica"/>
          <w:color w:val="000000"/>
          <w:sz w:val="27"/>
          <w:szCs w:val="27"/>
        </w:rPr>
        <w:t>年哦，难得有这么认真的反腐。</w:t>
      </w:r>
    </w:p>
    <w:p w14:paraId="624BBFA6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F043234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襄阳反腐没有捂盖，干部队伍得到净化，随后，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老书记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信任的干部，到达襄阳，开始大施拳脚。</w:t>
      </w:r>
    </w:p>
    <w:p w14:paraId="2F06A1C6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2C78FB34" w14:textId="77777777" w:rsidR="005B4762" w:rsidRDefault="0017713A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noProof/>
          <w:color w:val="000000"/>
          <w:sz w:val="27"/>
          <w:szCs w:val="27"/>
        </w:rPr>
        <w:drawing>
          <wp:inline distT="0" distB="0" distL="114300" distR="114300" wp14:anchorId="0636D638" wp14:editId="00C4CFFB">
            <wp:extent cx="8805545" cy="455930"/>
            <wp:effectExtent l="0" t="0" r="14605" b="1270"/>
            <wp:docPr id="12" name="图片 16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 descr="IMG_26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05545" cy="45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49BE4D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0166399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这期间，被省会寄予厚望的襄阳，崛起速度惊人，从</w:t>
      </w:r>
      <w:r>
        <w:rPr>
          <w:rFonts w:ascii="Helvetica" w:eastAsia="Helvetica" w:hAnsi="Helvetica" w:cs="Helvetica"/>
          <w:color w:val="000000"/>
          <w:sz w:val="27"/>
          <w:szCs w:val="27"/>
        </w:rPr>
        <w:t>2003</w:t>
      </w:r>
      <w:r>
        <w:rPr>
          <w:rFonts w:ascii="Helvetica" w:eastAsia="Helvetica" w:hAnsi="Helvetica" w:cs="Helvetica"/>
          <w:color w:val="000000"/>
          <w:sz w:val="27"/>
          <w:szCs w:val="27"/>
        </w:rPr>
        <w:t>年</w:t>
      </w:r>
      <w:r>
        <w:rPr>
          <w:rFonts w:ascii="Helvetica" w:eastAsia="Helvetica" w:hAnsi="Helvetica" w:cs="Helvetica"/>
          <w:color w:val="000000"/>
          <w:sz w:val="27"/>
          <w:szCs w:val="27"/>
        </w:rPr>
        <w:t>GDP400</w:t>
      </w:r>
      <w:r>
        <w:rPr>
          <w:rFonts w:ascii="Helvetica" w:eastAsia="Helvetica" w:hAnsi="Helvetica" w:cs="Helvetica"/>
          <w:color w:val="000000"/>
          <w:sz w:val="27"/>
          <w:szCs w:val="27"/>
        </w:rPr>
        <w:t>多亿，到</w:t>
      </w:r>
      <w:r>
        <w:rPr>
          <w:rFonts w:ascii="Helvetica" w:eastAsia="Helvetica" w:hAnsi="Helvetica" w:cs="Helvetica"/>
          <w:color w:val="000000"/>
          <w:sz w:val="27"/>
          <w:szCs w:val="27"/>
        </w:rPr>
        <w:t>17</w:t>
      </w:r>
      <w:r>
        <w:rPr>
          <w:rFonts w:ascii="Helvetica" w:eastAsia="Helvetica" w:hAnsi="Helvetica" w:cs="Helvetica"/>
          <w:color w:val="000000"/>
          <w:sz w:val="27"/>
          <w:szCs w:val="27"/>
        </w:rPr>
        <w:t>年突破</w:t>
      </w:r>
      <w:r>
        <w:rPr>
          <w:rFonts w:ascii="Helvetica" w:eastAsia="Helvetica" w:hAnsi="Helvetica" w:cs="Helvetica"/>
          <w:color w:val="000000"/>
          <w:sz w:val="27"/>
          <w:szCs w:val="27"/>
        </w:rPr>
        <w:t>4000</w:t>
      </w:r>
      <w:r>
        <w:rPr>
          <w:rFonts w:ascii="Helvetica" w:eastAsia="Helvetica" w:hAnsi="Helvetica" w:cs="Helvetica"/>
          <w:color w:val="000000"/>
          <w:sz w:val="27"/>
          <w:szCs w:val="27"/>
        </w:rPr>
        <w:t>亿，</w:t>
      </w:r>
      <w:r>
        <w:rPr>
          <w:rFonts w:ascii="Helvetica" w:eastAsia="Helvetica" w:hAnsi="Helvetica" w:cs="Helvetica"/>
          <w:color w:val="000000"/>
          <w:sz w:val="27"/>
          <w:szCs w:val="27"/>
        </w:rPr>
        <w:t>14</w:t>
      </w:r>
      <w:r>
        <w:rPr>
          <w:rFonts w:ascii="Helvetica" w:eastAsia="Helvetica" w:hAnsi="Helvetica" w:cs="Helvetica"/>
          <w:color w:val="000000"/>
          <w:sz w:val="27"/>
          <w:szCs w:val="27"/>
        </w:rPr>
        <w:t>年间，襄阳</w:t>
      </w:r>
      <w:r>
        <w:rPr>
          <w:rFonts w:ascii="Helvetica" w:eastAsia="Helvetica" w:hAnsi="Helvetica" w:cs="Helvetica"/>
          <w:color w:val="000000"/>
          <w:sz w:val="27"/>
          <w:szCs w:val="27"/>
        </w:rPr>
        <w:t>GDP</w:t>
      </w:r>
      <w:r>
        <w:rPr>
          <w:rFonts w:ascii="Helvetica" w:eastAsia="Helvetica" w:hAnsi="Helvetica" w:cs="Helvetica"/>
          <w:color w:val="000000"/>
          <w:sz w:val="27"/>
          <w:szCs w:val="27"/>
        </w:rPr>
        <w:t>整整翻了十倍，发展速度惊人，虽然还离武汉有很远的距离，但襄阳带动了周边市区发展，做到了武汉没能做到的贡献。</w:t>
      </w:r>
    </w:p>
    <w:p w14:paraId="75F78CF7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34E7DC44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lastRenderedPageBreak/>
        <w:t>另外，为配套襄阳的经济发展，在省委的直接关怀下，襄阳也成为了湖北省的政治高地。</w:t>
      </w:r>
    </w:p>
    <w:p w14:paraId="3DF9D99F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351E7617" w14:textId="77777777" w:rsidR="005B4762" w:rsidRDefault="0017713A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noProof/>
          <w:color w:val="000000"/>
          <w:sz w:val="27"/>
          <w:szCs w:val="27"/>
        </w:rPr>
        <w:drawing>
          <wp:inline distT="0" distB="0" distL="114300" distR="114300" wp14:anchorId="196B808C" wp14:editId="4C2F4371">
            <wp:extent cx="5334000" cy="1285875"/>
            <wp:effectExtent l="0" t="0" r="0" b="9525"/>
            <wp:docPr id="11" name="图片 17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 descr="IMG_26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A51536" w14:textId="77777777" w:rsidR="005B4762" w:rsidRDefault="005B4762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142BB60D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这是省域中心城市武汉和副省域中心城市襄阳、宜昌区别于其他地级城市的特别之处，这三个城市的市委书记都</w:t>
      </w:r>
      <w:r>
        <w:rPr>
          <w:rFonts w:ascii="Helvetica" w:eastAsia="Helvetica" w:hAnsi="Helvetica" w:cs="Helvetica"/>
          <w:color w:val="000000"/>
          <w:sz w:val="27"/>
          <w:szCs w:val="27"/>
        </w:rPr>
        <w:t>由省委常委兼任。</w:t>
      </w:r>
    </w:p>
    <w:p w14:paraId="6BF3C6E5" w14:textId="77777777" w:rsidR="005B4762" w:rsidRDefault="005B4762">
      <w:pPr>
        <w:pStyle w:val="a3"/>
        <w:widowControl/>
        <w:spacing w:beforeAutospacing="0" w:afterAutospacing="0"/>
        <w:ind w:left="720" w:right="720"/>
      </w:pPr>
    </w:p>
    <w:p w14:paraId="0222258C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Fonts w:ascii="Helvetica" w:eastAsia="Helvetica" w:hAnsi="Helvetica" w:cs="Helvetica"/>
          <w:color w:val="000000"/>
          <w:sz w:val="27"/>
          <w:szCs w:val="27"/>
        </w:rPr>
        <w:t>范锐平任省委常委、襄阳书记开启了省官治市的序曲。此后的王君正、任振鹤都是先有副省长履历，然后升任省委常委后兼任襄阳市委书记。</w:t>
      </w:r>
    </w:p>
    <w:p w14:paraId="73072421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7401EFA3" w14:textId="77777777" w:rsidR="005B4762" w:rsidRDefault="0017713A">
      <w:pPr>
        <w:pStyle w:val="a3"/>
        <w:widowControl/>
        <w:spacing w:beforeAutospacing="0" w:after="27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从腐败塌方地，到政治高地</w:t>
      </w:r>
    </w:p>
    <w:p w14:paraId="0953357B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时人曰：</w:t>
      </w:r>
    </w:p>
    <w:p w14:paraId="58376D80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61709BB8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“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前后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6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任襄阳书记，共同出席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19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大，全国都属罕见。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”</w:t>
      </w:r>
    </w:p>
    <w:p w14:paraId="3812C1FA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42A86F62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随后，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老书记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转过头又给了武汉一个大礼包。</w:t>
      </w:r>
    </w:p>
    <w:p w14:paraId="52C5DB17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B72EF0E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什么大礼包呢？</w:t>
      </w:r>
    </w:p>
    <w:p w14:paraId="53499C90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4A082E28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当年上海的干部说：</w:t>
      </w:r>
    </w:p>
    <w:p w14:paraId="36DF9950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3B09514D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“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上海对重庆这些年的对口支援，最大的支援，就是送给重庆一位懂经济的黄奇帆。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”</w:t>
      </w:r>
    </w:p>
    <w:p w14:paraId="6F80DC7F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3D97F90F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现在岱岱依样画葫芦地说：</w:t>
      </w:r>
    </w:p>
    <w:p w14:paraId="0A3A9749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4CA6F0A" w14:textId="77777777" w:rsidR="005B4762" w:rsidRDefault="0017713A">
      <w:pPr>
        <w:pStyle w:val="a3"/>
        <w:widowControl/>
        <w:spacing w:beforeAutospacing="0" w:afterAutospacing="0"/>
        <w:ind w:left="720" w:right="720"/>
      </w:pP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“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老书记对武汉这些年的照顾，最大的照顾，就是送给武汉一位能干实事的阮成发。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”</w:t>
      </w:r>
    </w:p>
    <w:p w14:paraId="651289DA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133F6B61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如果说岭南有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“yue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人不得主</w:t>
      </w:r>
      <w:r>
        <w:rPr>
          <w:rStyle w:val="a4"/>
          <w:rFonts w:ascii="Helvetica" w:eastAsia="Helvetica" w:hAnsi="Helvetica" w:cs="Helvetica"/>
          <w:color w:val="FF4C00"/>
          <w:sz w:val="27"/>
          <w:szCs w:val="27"/>
        </w:rPr>
        <w:t>yue”</w:t>
      </w:r>
      <w:r>
        <w:rPr>
          <w:rFonts w:ascii="Helvetica" w:eastAsia="Helvetica" w:hAnsi="Helvetica" w:cs="Helvetica"/>
          <w:color w:val="000000"/>
          <w:sz w:val="27"/>
          <w:szCs w:val="27"/>
        </w:rPr>
        <w:t>的政训，那么在省市困局上严重的湖北，早就有</w:t>
      </w:r>
      <w:r>
        <w:rPr>
          <w:rStyle w:val="a4"/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Style w:val="a4"/>
          <w:rFonts w:ascii="Helvetica" w:eastAsia="Helvetica" w:hAnsi="Helvetica" w:cs="Helvetica"/>
          <w:color w:val="000000"/>
          <w:sz w:val="27"/>
          <w:szCs w:val="27"/>
        </w:rPr>
        <w:t>武汉人不得主武汉</w:t>
      </w:r>
      <w:r>
        <w:rPr>
          <w:rStyle w:val="a4"/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的不成文规定了，然而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老书记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突破藩篱，大胆起用阮成发，并在质疑声四起的时刻力挺之。</w:t>
      </w:r>
    </w:p>
    <w:p w14:paraId="03073365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464B6449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noProof/>
          <w:color w:val="000000"/>
          <w:sz w:val="27"/>
          <w:szCs w:val="27"/>
        </w:rPr>
        <w:drawing>
          <wp:inline distT="0" distB="0" distL="114300" distR="114300" wp14:anchorId="4C3B2BFE" wp14:editId="15137AA7">
            <wp:extent cx="5076825" cy="790575"/>
            <wp:effectExtent l="0" t="0" r="9525" b="9525"/>
            <wp:docPr id="9" name="图片 18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 descr="IMG_27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532002" w14:textId="77777777" w:rsidR="005B4762" w:rsidRDefault="0017713A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阮成发在武汉的发言</w:t>
      </w:r>
    </w:p>
    <w:p w14:paraId="70FFD540" w14:textId="77777777" w:rsidR="005B4762" w:rsidRDefault="005B4762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21A4E100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这才有了武汉那几年日新月异的发展，才有了武汉摘掉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中国最大城乡结合部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帽子的成功，才有了武汉后来一年招商引资</w:t>
      </w:r>
      <w:r>
        <w:rPr>
          <w:rFonts w:ascii="Helvetica" w:eastAsia="Helvetica" w:hAnsi="Helvetica" w:cs="Helvetica"/>
          <w:color w:val="000000"/>
          <w:sz w:val="27"/>
          <w:szCs w:val="27"/>
        </w:rPr>
        <w:t>2.5</w:t>
      </w:r>
      <w:r>
        <w:rPr>
          <w:rFonts w:ascii="Helvetica" w:eastAsia="Helvetica" w:hAnsi="Helvetica" w:cs="Helvetica"/>
          <w:color w:val="000000"/>
          <w:sz w:val="27"/>
          <w:szCs w:val="27"/>
        </w:rPr>
        <w:t>万亿的硬件优势。</w:t>
      </w:r>
    </w:p>
    <w:p w14:paraId="4D589471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5A438BEA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湖北的省市困局，在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老书记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到后，终于有了明显的改善。</w:t>
      </w:r>
    </w:p>
    <w:p w14:paraId="6C5B7A2E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C6B1F50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我们常常忽略的那位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老书记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，还是很有能力的。</w:t>
      </w:r>
    </w:p>
    <w:p w14:paraId="049D096C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177F210B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3236E4E" w14:textId="77777777" w:rsidR="005B4762" w:rsidRDefault="0017713A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114300" distR="114300" wp14:anchorId="2755282B" wp14:editId="08F2C8C0">
            <wp:extent cx="6218555" cy="568325"/>
            <wp:effectExtent l="0" t="0" r="10795" b="3175"/>
            <wp:docPr id="1" name="图片 19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 descr="IMG_27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4B4882" w14:textId="77777777" w:rsidR="005B4762" w:rsidRDefault="005B4762">
      <w:pPr>
        <w:pStyle w:val="a3"/>
        <w:widowControl/>
        <w:spacing w:beforeAutospacing="0" w:afterAutospacing="0"/>
        <w:jc w:val="center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4029501C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0BF32B72" w14:textId="77777777" w:rsidR="005B4762" w:rsidRDefault="0017713A">
      <w:pPr>
        <w:widowControl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pict w14:anchorId="650C1A08">
          <v:rect id="_x0000_i1028" style="width:6in;height:1.5pt" o:hralign="center" o:hrstd="t" o:hrnoshade="t" o:hr="t" fillcolor="black" stroked="f"/>
        </w:pict>
      </w:r>
    </w:p>
    <w:p w14:paraId="0AD65CA7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5CAD3AE6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7CB96749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6FBC64A3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本文题目是</w:t>
      </w:r>
      <w:r>
        <w:rPr>
          <w:rFonts w:ascii="Helvetica" w:eastAsia="Helvetica" w:hAnsi="Helvetica" w:cs="Helvetica"/>
          <w:color w:val="000000"/>
          <w:sz w:val="27"/>
          <w:szCs w:val="27"/>
        </w:rPr>
        <w:t>“</w:t>
      </w:r>
      <w:r>
        <w:rPr>
          <w:rFonts w:ascii="Helvetica" w:eastAsia="Helvetica" w:hAnsi="Helvetica" w:cs="Helvetica"/>
          <w:color w:val="000000"/>
          <w:sz w:val="27"/>
          <w:szCs w:val="27"/>
        </w:rPr>
        <w:t>陕西、湖北</w:t>
      </w:r>
      <w:r>
        <w:rPr>
          <w:rFonts w:ascii="Helvetica" w:eastAsia="Helvetica" w:hAnsi="Helvetica" w:cs="Helvetica"/>
          <w:color w:val="000000"/>
          <w:sz w:val="27"/>
          <w:szCs w:val="27"/>
        </w:rPr>
        <w:t>”</w:t>
      </w:r>
      <w:r>
        <w:rPr>
          <w:rFonts w:ascii="Helvetica" w:eastAsia="Helvetica" w:hAnsi="Helvetica" w:cs="Helvetica"/>
          <w:color w:val="000000"/>
          <w:sz w:val="27"/>
          <w:szCs w:val="27"/>
        </w:rPr>
        <w:t>，为何岱岱大笔墨只写湖北、武汉，未写陕西、西安呢？</w:t>
      </w:r>
    </w:p>
    <w:p w14:paraId="296DAAA4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6F381EEE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非不写也，实乃写了文章就通过不了也。</w:t>
      </w:r>
    </w:p>
    <w:p w14:paraId="570789FE" w14:textId="77777777" w:rsidR="005B4762" w:rsidRDefault="005B4762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</w:p>
    <w:p w14:paraId="5745C717" w14:textId="77777777" w:rsidR="005B4762" w:rsidRDefault="0017713A">
      <w:pPr>
        <w:pStyle w:val="a3"/>
        <w:widowControl/>
        <w:spacing w:beforeAutospacing="0" w:afterAutospacing="0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也许，就像济南人怀念走了的王书记一样，西安人，也要怀念他们的王书记了</w:t>
      </w:r>
      <w:r>
        <w:rPr>
          <w:rFonts w:ascii="Helvetica" w:eastAsia="Helvetica" w:hAnsi="Helvetica" w:cs="Helvetica"/>
          <w:color w:val="000000"/>
          <w:sz w:val="27"/>
          <w:szCs w:val="27"/>
        </w:rPr>
        <w:t>……</w:t>
      </w:r>
    </w:p>
    <w:p w14:paraId="2AF393D3" w14:textId="77777777" w:rsidR="005B4762" w:rsidRDefault="005B4762"/>
    <w:sectPr w:rsidR="005B4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300EE" w14:textId="77777777" w:rsidR="0017713A" w:rsidRDefault="0017713A" w:rsidP="00373358">
      <w:r>
        <w:separator/>
      </w:r>
    </w:p>
  </w:endnote>
  <w:endnote w:type="continuationSeparator" w:id="0">
    <w:p w14:paraId="0B84C8CF" w14:textId="77777777" w:rsidR="0017713A" w:rsidRDefault="0017713A" w:rsidP="00373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39E0A" w14:textId="77777777" w:rsidR="0017713A" w:rsidRDefault="0017713A" w:rsidP="00373358">
      <w:r>
        <w:separator/>
      </w:r>
    </w:p>
  </w:footnote>
  <w:footnote w:type="continuationSeparator" w:id="0">
    <w:p w14:paraId="05922B11" w14:textId="77777777" w:rsidR="0017713A" w:rsidRDefault="0017713A" w:rsidP="00373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9575E1"/>
    <w:rsid w:val="0017713A"/>
    <w:rsid w:val="00373358"/>
    <w:rsid w:val="005B4762"/>
    <w:rsid w:val="0C0318A0"/>
    <w:rsid w:val="539575E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7DA7CC"/>
  <w15:docId w15:val="{898386C3-3B23-4E29-9794-034A069A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color w:val="CC0000"/>
    </w:rPr>
  </w:style>
  <w:style w:type="character" w:styleId="HTML">
    <w:name w:val="HTML Cite"/>
    <w:basedOn w:val="a0"/>
    <w:rPr>
      <w:color w:val="008000"/>
    </w:rPr>
  </w:style>
  <w:style w:type="paragraph" w:styleId="a6">
    <w:name w:val="header"/>
    <w:basedOn w:val="a"/>
    <w:link w:val="a7"/>
    <w:rsid w:val="00373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7335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373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733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0</TotalTime>
  <Pages>16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岱岱</dc:creator>
  <cp:lastModifiedBy>程斌</cp:lastModifiedBy>
  <cp:revision>2</cp:revision>
  <dcterms:created xsi:type="dcterms:W3CDTF">2020-04-23T04:33:00Z</dcterms:created>
  <dcterms:modified xsi:type="dcterms:W3CDTF">2020-04-23T04:33:00Z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